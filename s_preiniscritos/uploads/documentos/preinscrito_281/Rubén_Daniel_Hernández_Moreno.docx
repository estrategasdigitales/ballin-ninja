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normal1"/>
        <w:tblW w:w="10080" w:type="dxa"/>
        <w:jc w:val="center"/>
        <w:tblInd w:w="0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0"/>
        <w:gridCol w:w="7370"/>
      </w:tblGrid>
      <w:tr w:rsidR="006000F3" w:rsidRPr="00D801D6">
        <w:trPr>
          <w:jc w:val="center"/>
        </w:trPr>
        <w:tc>
          <w:tcPr>
            <w:tcW w:w="2430" w:type="dxa"/>
            <w:vMerge w:val="restart"/>
            <w:shd w:val="clear" w:color="auto" w:fill="auto"/>
          </w:tcPr>
          <w:p w:rsidR="006000F3" w:rsidRPr="00D801D6" w:rsidRDefault="00CA536B">
            <w:pPr>
              <w:pStyle w:val="Sunombre"/>
              <w:rPr>
                <w:lang w:val="es-ES"/>
              </w:rPr>
            </w:pPr>
            <w:r>
              <w:rPr>
                <w:lang w:val="es-ES"/>
              </w:rPr>
              <w:t>Rubén Daniel Hernández Moreno</w:t>
            </w:r>
          </w:p>
          <w:p w:rsidR="006000F3" w:rsidRPr="00D801D6" w:rsidRDefault="00CA536B">
            <w:pPr>
              <w:pStyle w:val="Informacindecontac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Calz</w:t>
            </w:r>
            <w:proofErr w:type="spellEnd"/>
            <w:r>
              <w:rPr>
                <w:lang w:val="es-ES"/>
              </w:rPr>
              <w:t xml:space="preserve">. </w:t>
            </w:r>
            <w:r w:rsidR="00A24A3A">
              <w:rPr>
                <w:lang w:val="es-ES"/>
              </w:rPr>
              <w:t>Romería</w:t>
            </w:r>
            <w:r>
              <w:rPr>
                <w:lang w:val="es-ES"/>
              </w:rPr>
              <w:t xml:space="preserve"> #100 - 101</w:t>
            </w:r>
          </w:p>
          <w:p w:rsidR="006000F3" w:rsidRPr="00D801D6" w:rsidRDefault="00CA536B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 xml:space="preserve">Col. Colinas del Sur </w:t>
            </w:r>
          </w:p>
          <w:p w:rsidR="006000F3" w:rsidRPr="00D801D6" w:rsidRDefault="00CA536B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>Distrito Federal 1430</w:t>
            </w:r>
          </w:p>
          <w:p w:rsidR="006000F3" w:rsidRPr="00D801D6" w:rsidRDefault="00CA536B">
            <w:pPr>
              <w:pStyle w:val="Informacindecontacto"/>
              <w:rPr>
                <w:lang w:val="es-ES"/>
              </w:rPr>
            </w:pPr>
            <w:proofErr w:type="gramStart"/>
            <w:r>
              <w:rPr>
                <w:lang w:val="es-ES"/>
              </w:rPr>
              <w:t>41674413 .</w:t>
            </w:r>
            <w:proofErr w:type="gramEnd"/>
            <w:r>
              <w:rPr>
                <w:lang w:val="es-ES"/>
              </w:rPr>
              <w:t xml:space="preserve"> 55 18498567</w:t>
            </w:r>
          </w:p>
          <w:p w:rsidR="006000F3" w:rsidRPr="00D801D6" w:rsidRDefault="00CA536B">
            <w:pPr>
              <w:pStyle w:val="Informacindecontacto"/>
              <w:rPr>
                <w:lang w:val="es-ES"/>
              </w:rPr>
            </w:pPr>
            <w:r>
              <w:rPr>
                <w:lang w:val="es-ES"/>
              </w:rPr>
              <w:t>rhernandez@grupogaa.com</w:t>
            </w:r>
          </w:p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6000F3">
            <w:pPr>
              <w:pStyle w:val="Ttulo1"/>
              <w:outlineLvl w:val="0"/>
              <w:rPr>
                <w:lang w:val="es-ES" w:bidi="en-US"/>
              </w:rPr>
            </w:pPr>
            <w:r w:rsidRPr="00D801D6">
              <w:rPr>
                <w:lang w:val="es-ES" w:bidi="en-US"/>
              </w:rPr>
              <w:t>Objetivo</w:t>
            </w:r>
          </w:p>
          <w:p w:rsidR="006000F3" w:rsidRPr="00D801D6" w:rsidRDefault="000D39EA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Lograr una Gerencia</w:t>
            </w:r>
            <w:r w:rsidR="00CA536B">
              <w:rPr>
                <w:lang w:val="es-ES" w:bidi="en-US"/>
              </w:rPr>
              <w:t xml:space="preserve"> proyectos con un alto desempeño dentro d</w:t>
            </w:r>
            <w:r>
              <w:rPr>
                <w:lang w:val="es-ES" w:bidi="en-US"/>
              </w:rPr>
              <w:t>e una organización líder en</w:t>
            </w:r>
            <w:r w:rsidR="00CA536B">
              <w:rPr>
                <w:lang w:val="es-ES" w:bidi="en-US"/>
              </w:rPr>
              <w:t xml:space="preserve"> trabajos de diseño y construcción, obteniendo altos resultados en los procesos de calidad, tiempo y costo.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6000F3">
            <w:pPr>
              <w:pStyle w:val="Ttulo1"/>
              <w:outlineLvl w:val="0"/>
              <w:rPr>
                <w:lang w:val="es-ES" w:bidi="en-US"/>
              </w:rPr>
            </w:pPr>
            <w:r w:rsidRPr="00D801D6">
              <w:rPr>
                <w:lang w:val="es-ES" w:bidi="en-US"/>
              </w:rPr>
              <w:t>Perfil profesional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9E0662">
            <w:pPr>
              <w:pStyle w:val="Ttulo2"/>
              <w:outlineLvl w:val="1"/>
              <w:rPr>
                <w:lang w:val="es-ES" w:bidi="en-US"/>
              </w:rPr>
            </w:pPr>
            <w:r>
              <w:rPr>
                <w:lang w:val="es-ES" w:bidi="en-US"/>
              </w:rPr>
              <w:t>Proyectista</w:t>
            </w:r>
          </w:p>
          <w:p w:rsidR="006000F3" w:rsidRPr="00D801D6" w:rsidRDefault="009E0662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Desarrollar proyectos arquitectónicos habitacional y corporativo</w:t>
            </w:r>
          </w:p>
          <w:p w:rsidR="006000F3" w:rsidRPr="00D801D6" w:rsidRDefault="006000F3" w:rsidP="009E0662">
            <w:pPr>
              <w:pStyle w:val="Listaconvietas1"/>
              <w:numPr>
                <w:ilvl w:val="0"/>
                <w:numId w:val="0"/>
              </w:numPr>
              <w:ind w:left="533"/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9E0662">
            <w:pPr>
              <w:pStyle w:val="Ttulo2"/>
              <w:outlineLvl w:val="1"/>
              <w:rPr>
                <w:lang w:val="es-ES" w:bidi="en-US"/>
              </w:rPr>
            </w:pPr>
            <w:r>
              <w:rPr>
                <w:lang w:val="es-ES" w:bidi="en-US"/>
              </w:rPr>
              <w:t>Residente de Obra</w:t>
            </w:r>
          </w:p>
          <w:p w:rsidR="006000F3" w:rsidRPr="00D801D6" w:rsidRDefault="009E0662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Construcción de proyectos habitacionales y corporativos</w:t>
            </w:r>
          </w:p>
          <w:p w:rsidR="006000F3" w:rsidRPr="00D801D6" w:rsidRDefault="006000F3" w:rsidP="009E0662">
            <w:pPr>
              <w:pStyle w:val="Listaconvietas1"/>
              <w:numPr>
                <w:ilvl w:val="0"/>
                <w:numId w:val="0"/>
              </w:numPr>
              <w:ind w:left="533"/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9E0662">
            <w:pPr>
              <w:pStyle w:val="Ttulo2"/>
              <w:outlineLvl w:val="1"/>
              <w:rPr>
                <w:lang w:val="es-ES" w:bidi="en-US"/>
              </w:rPr>
            </w:pPr>
            <w:r>
              <w:rPr>
                <w:lang w:val="es-ES" w:bidi="en-US"/>
              </w:rPr>
              <w:t>Control Presupuestal</w:t>
            </w:r>
          </w:p>
          <w:p w:rsidR="006000F3" w:rsidRPr="00D801D6" w:rsidRDefault="009E0662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Administración de obra, cliente y subcontratistas</w:t>
            </w:r>
          </w:p>
          <w:p w:rsidR="006000F3" w:rsidRPr="00D801D6" w:rsidRDefault="006000F3" w:rsidP="009E0662">
            <w:pPr>
              <w:pStyle w:val="Listaconvietas1"/>
              <w:numPr>
                <w:ilvl w:val="0"/>
                <w:numId w:val="0"/>
              </w:numPr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9E0662">
            <w:pPr>
              <w:pStyle w:val="Ttulo2"/>
              <w:outlineLvl w:val="1"/>
              <w:rPr>
                <w:lang w:val="es-ES" w:bidi="en-US"/>
              </w:rPr>
            </w:pPr>
            <w:r>
              <w:rPr>
                <w:lang w:val="es-ES" w:bidi="en-US"/>
              </w:rPr>
              <w:t>Contraloría de Proyectos</w:t>
            </w:r>
          </w:p>
          <w:p w:rsidR="006000F3" w:rsidRPr="00D801D6" w:rsidRDefault="009E0662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Supervisión en manejo de cuentas de proyectos de construcción</w:t>
            </w:r>
          </w:p>
          <w:p w:rsidR="006000F3" w:rsidRPr="009E0662" w:rsidRDefault="006000F3" w:rsidP="009E0662">
            <w:pPr>
              <w:pStyle w:val="Listaconvietas1"/>
              <w:numPr>
                <w:ilvl w:val="0"/>
                <w:numId w:val="0"/>
              </w:numPr>
              <w:ind w:left="533"/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9E0662">
            <w:pPr>
              <w:pStyle w:val="Ttulo2"/>
              <w:outlineLvl w:val="1"/>
              <w:rPr>
                <w:lang w:val="es-ES" w:bidi="en-US"/>
              </w:rPr>
            </w:pPr>
            <w:r>
              <w:rPr>
                <w:lang w:val="es-ES" w:bidi="en-US"/>
              </w:rPr>
              <w:t>Líder de Proyectos</w:t>
            </w:r>
          </w:p>
          <w:p w:rsidR="006000F3" w:rsidRPr="00D801D6" w:rsidRDefault="0097601D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Coordinació</w:t>
            </w:r>
            <w:bookmarkStart w:id="0" w:name="_GoBack"/>
            <w:bookmarkEnd w:id="0"/>
            <w:r>
              <w:rPr>
                <w:lang w:val="es-ES"/>
              </w:rPr>
              <w:t>n de obra habitacional y corporativo alto</w:t>
            </w:r>
          </w:p>
          <w:p w:rsidR="006000F3" w:rsidRPr="00D801D6" w:rsidRDefault="006000F3" w:rsidP="0097601D">
            <w:pPr>
              <w:pStyle w:val="Listaconvietas1"/>
              <w:numPr>
                <w:ilvl w:val="0"/>
                <w:numId w:val="0"/>
              </w:numPr>
              <w:ind w:left="533"/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6000F3">
            <w:pPr>
              <w:pStyle w:val="Ttulo1"/>
              <w:outlineLvl w:val="0"/>
              <w:rPr>
                <w:lang w:val="es-ES" w:bidi="en-US"/>
              </w:rPr>
            </w:pPr>
            <w:r w:rsidRPr="00D801D6">
              <w:rPr>
                <w:lang w:val="es-ES" w:bidi="en-US"/>
              </w:rPr>
              <w:t>Historial de empleo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2000 - 2004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CA536B">
              <w:rPr>
                <w:lang w:val="es-ES" w:bidi="en-US"/>
              </w:rPr>
              <w:t>Proyectista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CA536B">
              <w:rPr>
                <w:lang w:val="es-ES" w:bidi="en-US"/>
              </w:rPr>
              <w:t>JM Arquitectos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CA536B">
              <w:rPr>
                <w:lang w:val="es-ES" w:bidi="en-US"/>
              </w:rPr>
              <w:t>Ciudad de México</w:t>
            </w:r>
          </w:p>
          <w:p w:rsidR="006000F3" w:rsidRPr="00D801D6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2004 - 2006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Residente de Obra</w:t>
            </w:r>
            <w:r w:rsidR="006000F3" w:rsidRPr="00D801D6">
              <w:rPr>
                <w:lang w:val="es-ES" w:bidi="en-US"/>
              </w:rPr>
              <w:t>,</w:t>
            </w:r>
            <w:r>
              <w:rPr>
                <w:lang w:val="es-ES" w:bidi="en-US"/>
              </w:rPr>
              <w:t xml:space="preserve"> Grupo GA&amp;A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Ciudad de México</w:t>
            </w:r>
          </w:p>
          <w:p w:rsidR="006000F3" w:rsidRPr="00D801D6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2006 - 2007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Control Presupuestal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Grupo GA&amp;A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Ciudad de México</w:t>
            </w:r>
          </w:p>
          <w:p w:rsidR="00DD32E9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2007 - 2009, </w:t>
            </w:r>
            <w:r w:rsidR="00A224F8">
              <w:rPr>
                <w:lang w:val="es-ES" w:bidi="en-US"/>
              </w:rPr>
              <w:t xml:space="preserve"> </w:t>
            </w:r>
            <w:r>
              <w:rPr>
                <w:lang w:val="es-ES" w:bidi="en-US"/>
              </w:rPr>
              <w:t xml:space="preserve">Supervisor de Control Presupuestal, Grupo GA&amp;A, Ciudad de México </w:t>
            </w:r>
          </w:p>
          <w:p w:rsidR="006000F3" w:rsidRPr="00D801D6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2009 - 2011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 xml:space="preserve">Contralor de Proyectos, </w:t>
            </w:r>
            <w:r>
              <w:rPr>
                <w:lang w:val="es-ES" w:bidi="en-US"/>
              </w:rPr>
              <w:t>Grupo GA&amp;A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Ciudad de México</w:t>
            </w:r>
          </w:p>
          <w:p w:rsidR="006000F3" w:rsidRPr="00D801D6" w:rsidRDefault="00A224F8" w:rsidP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2011 - </w:t>
            </w:r>
            <w:r w:rsidR="00DD32E9">
              <w:rPr>
                <w:lang w:val="es-ES" w:bidi="en-US"/>
              </w:rPr>
              <w:t>2012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DD32E9">
              <w:rPr>
                <w:lang w:val="es-ES" w:bidi="en-US"/>
              </w:rPr>
              <w:t>Líder de Proyectos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DD32E9">
              <w:rPr>
                <w:lang w:val="es-ES" w:bidi="en-US"/>
              </w:rPr>
              <w:t>Grupo GA&amp;A</w:t>
            </w:r>
            <w:r w:rsidR="006000F3" w:rsidRPr="00D801D6">
              <w:rPr>
                <w:lang w:val="es-ES" w:bidi="en-US"/>
              </w:rPr>
              <w:t xml:space="preserve">, </w:t>
            </w:r>
            <w:r w:rsidR="00DD32E9">
              <w:rPr>
                <w:lang w:val="es-ES" w:bidi="en-US"/>
              </w:rPr>
              <w:t>Ciudad de México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6000F3">
            <w:pPr>
              <w:pStyle w:val="Ttulo1"/>
              <w:outlineLvl w:val="0"/>
              <w:rPr>
                <w:lang w:val="es-ES" w:bidi="en-US"/>
              </w:rPr>
            </w:pPr>
            <w:r w:rsidRPr="00D801D6">
              <w:rPr>
                <w:lang w:val="es-ES" w:bidi="en-US"/>
              </w:rPr>
              <w:t>Estudios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DD32E9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1995 - 2001</w:t>
            </w:r>
            <w:r w:rsidR="006000F3" w:rsidRPr="00D801D6">
              <w:rPr>
                <w:lang w:val="es-ES" w:bidi="en-US"/>
              </w:rPr>
              <w:t xml:space="preserve">  </w:t>
            </w:r>
            <w:r>
              <w:rPr>
                <w:lang w:val="es-ES" w:bidi="en-US"/>
              </w:rPr>
              <w:t>Universidad Nacional Autónoma de México</w:t>
            </w:r>
            <w:r w:rsidR="006000F3" w:rsidRPr="00D801D6">
              <w:rPr>
                <w:lang w:val="es-ES" w:bidi="en-US"/>
              </w:rPr>
              <w:t xml:space="preserve">, </w:t>
            </w:r>
            <w:r>
              <w:rPr>
                <w:lang w:val="es-ES" w:bidi="en-US"/>
              </w:rPr>
              <w:t>Ciudad Universitaria</w:t>
            </w:r>
          </w:p>
          <w:p w:rsidR="006000F3" w:rsidRPr="00D801D6" w:rsidRDefault="00DD32E9">
            <w:pPr>
              <w:pStyle w:val="Listaconvietas1"/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  <w:p w:rsidR="006000F3" w:rsidRPr="00D801D6" w:rsidRDefault="006000F3" w:rsidP="00DD32E9">
            <w:pPr>
              <w:pStyle w:val="Listaconvietas1"/>
              <w:numPr>
                <w:ilvl w:val="0"/>
                <w:numId w:val="0"/>
              </w:numPr>
              <w:ind w:left="288"/>
              <w:rPr>
                <w:lang w:val="es-ES"/>
              </w:rPr>
            </w:pP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6000F3">
            <w:pPr>
              <w:pStyle w:val="Ttulo1"/>
              <w:outlineLvl w:val="0"/>
              <w:rPr>
                <w:lang w:val="es-ES" w:bidi="en-US"/>
              </w:rPr>
            </w:pPr>
            <w:r w:rsidRPr="00D801D6">
              <w:rPr>
                <w:lang w:val="es-ES" w:bidi="en-US"/>
              </w:rPr>
              <w:t>Referencias</w:t>
            </w:r>
          </w:p>
        </w:tc>
      </w:tr>
      <w:tr w:rsidR="006000F3" w:rsidRPr="00D801D6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000F3" w:rsidRPr="00D801D6" w:rsidRDefault="006000F3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6000F3" w:rsidRPr="00D801D6" w:rsidRDefault="00A24A3A">
            <w:pPr>
              <w:pStyle w:val="Textoindependiente"/>
              <w:rPr>
                <w:lang w:val="es-ES" w:bidi="en-US"/>
              </w:rPr>
            </w:pPr>
            <w:r>
              <w:rPr>
                <w:lang w:val="es-ES" w:bidi="en-US"/>
              </w:rPr>
              <w:t>Adolfo Escarpita, Gerencia de Proyectos Grupo GA&amp;A, 5090 8100</w:t>
            </w:r>
          </w:p>
        </w:tc>
      </w:tr>
    </w:tbl>
    <w:p w:rsidR="006000F3" w:rsidRPr="00D801D6" w:rsidRDefault="006000F3">
      <w:pPr>
        <w:rPr>
          <w:lang w:val="es-ES"/>
        </w:rPr>
      </w:pPr>
    </w:p>
    <w:sectPr w:rsidR="006000F3" w:rsidRPr="00D801D6" w:rsidSect="006000F3">
      <w:headerReference w:type="first" r:id="rId8"/>
      <w:pgSz w:w="11907" w:h="16839"/>
      <w:pgMar w:top="1008" w:right="1800" w:bottom="1008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9C" w:rsidRDefault="000F779C">
      <w:r>
        <w:separator/>
      </w:r>
    </w:p>
  </w:endnote>
  <w:endnote w:type="continuationSeparator" w:id="0">
    <w:p w:rsidR="000F779C" w:rsidRDefault="000F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9C" w:rsidRDefault="000F779C">
      <w:r>
        <w:separator/>
      </w:r>
    </w:p>
  </w:footnote>
  <w:footnote w:type="continuationSeparator" w:id="0">
    <w:p w:rsidR="000F779C" w:rsidRDefault="000F7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3" w:rsidRDefault="006000F3">
    <w: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6B"/>
    <w:rsid w:val="000D39EA"/>
    <w:rsid w:val="000F34C0"/>
    <w:rsid w:val="000F779C"/>
    <w:rsid w:val="001E5D2D"/>
    <w:rsid w:val="004C7713"/>
    <w:rsid w:val="006000F3"/>
    <w:rsid w:val="008A3E31"/>
    <w:rsid w:val="0097601D"/>
    <w:rsid w:val="009E0662"/>
    <w:rsid w:val="009F7A8B"/>
    <w:rsid w:val="00A224F8"/>
    <w:rsid w:val="00A24A3A"/>
    <w:rsid w:val="00AC43BE"/>
    <w:rsid w:val="00BA733F"/>
    <w:rsid w:val="00BB5C5D"/>
    <w:rsid w:val="00C260BB"/>
    <w:rsid w:val="00CA536B"/>
    <w:rsid w:val="00CB604C"/>
    <w:rsid w:val="00D06CAF"/>
    <w:rsid w:val="00D4183B"/>
    <w:rsid w:val="00D801D6"/>
    <w:rsid w:val="00DD32E9"/>
    <w:rsid w:val="00E6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Textoindependiente"/>
    <w:qFormat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Ttulo2">
    <w:name w:val="heading 2"/>
    <w:basedOn w:val="Normal"/>
    <w:next w:val="Textoindependiente"/>
    <w:qFormat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Listaconvietas1">
    <w:name w:val="Lista con viñetas1"/>
    <w:basedOn w:val="Textoindependiente"/>
    <w:pPr>
      <w:numPr>
        <w:numId w:val="2"/>
      </w:numPr>
      <w:ind w:left="533"/>
    </w:pPr>
    <w:rPr>
      <w:lang w:bidi="en-US"/>
    </w:rPr>
  </w:style>
  <w:style w:type="paragraph" w:customStyle="1" w:styleId="Textoprincipal1">
    <w:name w:val="Texto principal 1"/>
    <w:pPr>
      <w:spacing w:before="60" w:after="60"/>
      <w:ind w:left="158"/>
    </w:pPr>
    <w:rPr>
      <w:rFonts w:ascii="Arial" w:hAnsi="Arial" w:cs="Arial"/>
      <w:spacing w:val="-5"/>
      <w:lang w:val="en-US" w:eastAsia="en-US" w:bidi="en-US"/>
    </w:rPr>
  </w:style>
  <w:style w:type="paragraph" w:customStyle="1" w:styleId="Informacindecontacto">
    <w:name w:val="Información de contacto"/>
    <w:basedOn w:val="Normal"/>
    <w:next w:val="Textoindependiente"/>
    <w:pPr>
      <w:jc w:val="right"/>
    </w:pPr>
    <w:rPr>
      <w:lang w:bidi="en-US"/>
    </w:rPr>
  </w:style>
  <w:style w:type="paragraph" w:customStyle="1" w:styleId="Sunombre">
    <w:name w:val="Su nombre"/>
    <w:basedOn w:val="Normal"/>
    <w:next w:val="Normal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paragraph" w:customStyle="1" w:styleId="Listaconvietas10">
    <w:name w:val="Lista con viñetas 1"/>
    <w:basedOn w:val="Listaconvietas1"/>
    <w:pPr>
      <w:spacing w:before="240"/>
    </w:pPr>
  </w:style>
  <w:style w:type="character" w:customStyle="1" w:styleId="Carcterdenombre">
    <w:name w:val="Carácter de nombre"/>
    <w:basedOn w:val="Fuentedeprrafopredeter"/>
    <w:rPr>
      <w:rFonts w:ascii="Arial Black" w:hAnsi="Arial Black" w:hint="default"/>
      <w:sz w:val="28"/>
      <w:szCs w:val="28"/>
      <w:lang w:val="en-US" w:eastAsia="en-US"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Textoindependiente"/>
    <w:qFormat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Ttulo2">
    <w:name w:val="heading 2"/>
    <w:basedOn w:val="Normal"/>
    <w:next w:val="Textoindependiente"/>
    <w:qFormat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Listaconvietas1">
    <w:name w:val="Lista con viñetas1"/>
    <w:basedOn w:val="Textoindependiente"/>
    <w:pPr>
      <w:numPr>
        <w:numId w:val="2"/>
      </w:numPr>
      <w:ind w:left="533"/>
    </w:pPr>
    <w:rPr>
      <w:lang w:bidi="en-US"/>
    </w:rPr>
  </w:style>
  <w:style w:type="paragraph" w:customStyle="1" w:styleId="Textoprincipal1">
    <w:name w:val="Texto principal 1"/>
    <w:pPr>
      <w:spacing w:before="60" w:after="60"/>
      <w:ind w:left="158"/>
    </w:pPr>
    <w:rPr>
      <w:rFonts w:ascii="Arial" w:hAnsi="Arial" w:cs="Arial"/>
      <w:spacing w:val="-5"/>
      <w:lang w:val="en-US" w:eastAsia="en-US" w:bidi="en-US"/>
    </w:rPr>
  </w:style>
  <w:style w:type="paragraph" w:customStyle="1" w:styleId="Informacindecontacto">
    <w:name w:val="Información de contacto"/>
    <w:basedOn w:val="Normal"/>
    <w:next w:val="Textoindependiente"/>
    <w:pPr>
      <w:jc w:val="right"/>
    </w:pPr>
    <w:rPr>
      <w:lang w:bidi="en-US"/>
    </w:rPr>
  </w:style>
  <w:style w:type="paragraph" w:customStyle="1" w:styleId="Sunombre">
    <w:name w:val="Su nombre"/>
    <w:basedOn w:val="Normal"/>
    <w:next w:val="Normal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paragraph" w:customStyle="1" w:styleId="Listaconvietas10">
    <w:name w:val="Lista con viñetas 1"/>
    <w:basedOn w:val="Listaconvietas1"/>
    <w:pPr>
      <w:spacing w:before="240"/>
    </w:pPr>
  </w:style>
  <w:style w:type="character" w:customStyle="1" w:styleId="Carcterdenombre">
    <w:name w:val="Carácter de nombre"/>
    <w:basedOn w:val="Fuentedeprrafopredeter"/>
    <w:rPr>
      <w:rFonts w:ascii="Arial Black" w:hAnsi="Arial Black" w:hint="default"/>
      <w:sz w:val="28"/>
      <w:szCs w:val="28"/>
      <w:lang w:val="en-US" w:eastAsia="en-US"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ernandez\AppData\Roaming\Microsoft\Plantillas\Functional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45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rhernandez</dc:creator>
  <cp:lastModifiedBy>rhernandez</cp:lastModifiedBy>
  <cp:revision>6</cp:revision>
  <dcterms:created xsi:type="dcterms:W3CDTF">2012-09-04T02:39:00Z</dcterms:created>
  <dcterms:modified xsi:type="dcterms:W3CDTF">2012-09-04T03:24:00Z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TC062851843082</vt:lpwstr>
  </property>
</Properties>
</file>